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9F68A8" w14:textId="77777777" w:rsidR="00E157C7" w:rsidRDefault="007311E4" w:rsidP="00B83930">
      <w:pPr>
        <w:pStyle w:val="Heading1"/>
        <w:jc w:val="center"/>
        <w:rPr>
          <w: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w:t>
      </w:r>
      <w:r w:rsidR="00393E45">
        <w:rPr>
          <w: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Unicon </w:t>
      </w:r>
      <w:r w:rsidR="00393E45" w:rsidRPr="00393E45">
        <w:rPr>
          <w: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r w:rsidR="0016287D">
        <w:rPr>
          <w: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SON</w:t>
      </w:r>
      <w:r w:rsidR="00393E45" w:rsidRPr="00393E45">
        <w:rPr>
          <w: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Validator</w:t>
      </w:r>
    </w:p>
    <w:p w14:paraId="3E7EC2F5" w14:textId="5885F506" w:rsidR="00435F60" w:rsidRPr="0082226C" w:rsidRDefault="00393E45" w:rsidP="00435F6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226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Hunter Thomas, John Haag, and Zachary Kovalenko</w:t>
      </w:r>
    </w:p>
    <w:p w14:paraId="200A0740" w14:textId="77777777" w:rsidR="00E157C7" w:rsidRDefault="00B66718" w:rsidP="00B83930">
      <w:pPr>
        <w:pStyle w:val="Heading2"/>
        <w:jc w:val="center"/>
        <w:rPr>
          <w: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Unicon Technical Report</w:t>
      </w:r>
    </w:p>
    <w:p w14:paraId="3BC4D859" w14:textId="77777777" w:rsidR="0082226C" w:rsidRDefault="0082226C" w:rsidP="0082226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226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May 11, 2021</w:t>
      </w:r>
    </w:p>
    <w:p w14:paraId="09ACADB8" w14:textId="77777777" w:rsidR="00435F60" w:rsidRDefault="00435F60" w:rsidP="00E966B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912816" w14:textId="77777777" w:rsidR="00435F60" w:rsidRDefault="00435F60" w:rsidP="0082226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BBAF55" w14:textId="77777777" w:rsidR="0082226C" w:rsidRPr="00353BAC" w:rsidRDefault="0082226C" w:rsidP="0082226C">
      <w:pPr>
        <w:pStyle w:val="Heading3"/>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3BAC">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p w14:paraId="0A421378" w14:textId="77777777" w:rsidR="00BC5F76" w:rsidRDefault="00B66718" w:rsidP="00B83930">
      <w:pPr>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4DA4">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w:t>
      </w:r>
      <w:r w:rsidR="0082226C">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 describes a</w:t>
      </w:r>
      <w:r w:rsidR="00300D85">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package</w:t>
      </w:r>
      <w:r w:rsidR="0082226C">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C1178">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called</w:t>
      </w:r>
      <w:r w:rsidR="00300D85">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43595">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300D85">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 </w:t>
      </w:r>
      <w:r w:rsidR="00714DA4" w:rsidRPr="00714DA4">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Unicon </w:t>
      </w:r>
      <w:r w:rsidR="00BC5F76" w:rsidRPr="00714DA4">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r w:rsidR="00BC5F76">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SON (</w:t>
      </w:r>
      <w:r w:rsidR="00300D85">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JavaScript Object Notation)</w:t>
      </w:r>
      <w:r w:rsidR="00B8393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Schema Validator.</w:t>
      </w:r>
      <w:r w:rsidR="00C66972">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C1178">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package</w:t>
      </w:r>
      <w:r w:rsidR="00C66972">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intakes a JSON </w:t>
      </w:r>
      <w:r w:rsidR="006C1178">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00C66972">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bject file and a JSON Schema file </w:t>
      </w:r>
      <w:r w:rsidR="00107391">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compare’s the two and</w:t>
      </w:r>
      <w:r w:rsidR="006C1178">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outputs to the user whether </w:t>
      </w:r>
      <w:r w:rsidR="003326F2">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 not </w:t>
      </w:r>
      <w:r w:rsidR="006C1178">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Object file conforms to the Schema file. </w:t>
      </w:r>
    </w:p>
    <w:p w14:paraId="23F18FED" w14:textId="77777777" w:rsidR="00435F60" w:rsidRDefault="00435F60" w:rsidP="00B83930">
      <w:pPr>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2B4CD2" w14:textId="77777777" w:rsidR="00435F60" w:rsidRDefault="00435F60" w:rsidP="00B83930">
      <w:pPr>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2EBFF8" w14:textId="77777777" w:rsidR="00435F60" w:rsidRDefault="00435F60" w:rsidP="00B83930">
      <w:pPr>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878953" w14:textId="77777777" w:rsidR="00BC5F76" w:rsidRPr="004129C3" w:rsidRDefault="00BC5F76" w:rsidP="00B554D2">
      <w:pPr>
        <w:spacing w:line="240" w:lineRule="auto"/>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29C3">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SUNY College at Brockport</w:t>
      </w:r>
    </w:p>
    <w:p w14:paraId="07AC1524" w14:textId="77777777" w:rsidR="00BC5F76" w:rsidRPr="004129C3" w:rsidRDefault="00BC5F76" w:rsidP="00B554D2">
      <w:pPr>
        <w:spacing w:line="240" w:lineRule="auto"/>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29C3">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Department of Computer Science </w:t>
      </w:r>
    </w:p>
    <w:p w14:paraId="6FB3AD57" w14:textId="77777777" w:rsidR="00FB0A9C" w:rsidRPr="004129C3" w:rsidRDefault="00FB0A9C" w:rsidP="00B554D2">
      <w:pPr>
        <w:spacing w:line="240" w:lineRule="auto"/>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29C3">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Brockport, NY 14420, USA</w:t>
      </w:r>
    </w:p>
    <w:p w14:paraId="5B0DC356" w14:textId="77777777" w:rsidR="00435F60" w:rsidRDefault="00435F60" w:rsidP="004129C3">
      <w:pPr>
        <w:spacing w:line="240" w:lineRule="auto"/>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DDB1E2" w14:textId="4A7C9542" w:rsidR="004519BD" w:rsidRPr="004519BD" w:rsidRDefault="003F650C" w:rsidP="004519BD">
      <w:pPr>
        <w:pStyle w:val="Heading2"/>
        <w:rPr>
          <w:caps w:val="0"/>
          <w:color w:val="000000" w:themeColor="text1"/>
          <w:spacing w:val="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3BAC">
        <w:rPr>
          <w:caps w:val="0"/>
          <w:color w:val="000000" w:themeColor="text1"/>
          <w:spacing w:val="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w:t>
      </w:r>
    </w:p>
    <w:p w14:paraId="664D70B7" w14:textId="361A51AA" w:rsidR="00353BAC" w:rsidRDefault="00B75F5B" w:rsidP="003F650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F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JSON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a lightweight data-interchange format that is both human and machine readable.</w:t>
      </w:r>
      <w:r w:rsidR="00E657B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report describes a Unicon function that validates a JSON Object file from a JSON Schema file.</w:t>
      </w:r>
    </w:p>
    <w:p w14:paraId="62657713" w14:textId="7090B090" w:rsidR="00494FD8" w:rsidRDefault="00494FD8" w:rsidP="00494FD8">
      <w:pPr>
        <w:pStyle w:val="Heading2"/>
        <w:rPr>
          <w:caps w:val="0"/>
          <w:color w:val="000000" w:themeColor="text1"/>
          <w:spacing w:val="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4FD8">
        <w:rPr>
          <w:caps w:val="0"/>
          <w:color w:val="000000" w:themeColor="text1"/>
          <w:spacing w:val="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Overview of the U</w:t>
      </w:r>
      <w:r w:rsidR="00DD6D9E">
        <w:rPr>
          <w:caps w:val="0"/>
          <w:color w:val="000000" w:themeColor="text1"/>
          <w:spacing w:val="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nicon</w:t>
      </w:r>
      <w:r w:rsidRPr="00494FD8">
        <w:rPr>
          <w:caps w:val="0"/>
          <w:color w:val="000000" w:themeColor="text1"/>
          <w:spacing w:val="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JSON Validator</w:t>
      </w:r>
    </w:p>
    <w:p w14:paraId="38293B54" w14:textId="6000B10C" w:rsidR="00494FD8" w:rsidRDefault="004519BD" w:rsidP="00494FD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19B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Unicon JSON Validator is a single function package. </w:t>
      </w:r>
      <w:r w:rsidR="00E3051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function requires two JSON files for proper execution, the first is a JSON Object file, and the second a JSON Schema file. </w:t>
      </w:r>
      <w:r w:rsidR="00CB6F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These two JSON files are compared line by line, based on JSON validation keywords, and certain attributes to ascertain whether or not the Object file is indeed conforming to the Schema file. </w:t>
      </w:r>
      <w:r w:rsidR="000A7F3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validation is returned to the user in the form of a string, and either “Validation Passed” or “Validation Failed”</w:t>
      </w:r>
      <w:r w:rsidR="007F3EF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printed to the command line</w:t>
      </w:r>
      <w:r w:rsidR="000A7F3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B6F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function intakes two command line arguments, </w:t>
      </w:r>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76DD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00A76DD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 the  JSON Object file name, and “</w:t>
      </w:r>
      <w:r w:rsidR="00A76DD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A76DD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the JSON Schema file name. </w:t>
      </w:r>
      <w:r w:rsidR="00A21DB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order to run this function, the user must have the JSON Validator, and both the Object and Schema files in the same directory as the Unicon IDE.</w:t>
      </w:r>
      <w:r w:rsidR="006C446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First the user must compile the program. Then the user may run the program with the above stated command line arguments followed by the name of each specified file. </w:t>
      </w:r>
      <w:r w:rsidR="00A21DB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815C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following example shows how to run this function on </w:t>
      </w:r>
      <w:r w:rsidR="005E401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r w:rsidR="004815C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Linux,</w:t>
      </w:r>
      <w:r w:rsidR="00A21DB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w:t>
      </w:r>
      <w:r w:rsidR="004815C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7625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Apple </w:t>
      </w:r>
      <w:r w:rsidR="005E401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 systems</w:t>
      </w:r>
      <w:r w:rsidR="004815C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the command line:</w:t>
      </w:r>
    </w:p>
    <w:p w14:paraId="7BC90C97" w14:textId="09785AF4" w:rsidR="004815C3" w:rsidRDefault="00A21DBB" w:rsidP="00494FD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unicon jsonValidation.icn </w:t>
      </w:r>
    </w:p>
    <w:p w14:paraId="6945FBBC" w14:textId="25A757E7" w:rsidR="00A21DBB" w:rsidRDefault="00A21DBB" w:rsidP="00494FD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jsonValidation -f </w:t>
      </w:r>
      <w:r w:rsidR="00D458D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.json -s</w:t>
      </w:r>
      <w:r w:rsidR="00D458D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array</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.schema.json</w:t>
      </w:r>
    </w:p>
    <w:p w14:paraId="52443615" w14:textId="79FBD260" w:rsidR="007E456A" w:rsidRDefault="007E456A" w:rsidP="00494FD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following example shows how to run this function on a Windows operating system:</w:t>
      </w:r>
    </w:p>
    <w:p w14:paraId="4CC29FF7" w14:textId="3E0F104F" w:rsidR="007E456A" w:rsidRDefault="00615855" w:rsidP="00494FD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unicon jsonValidation.icn</w:t>
      </w:r>
    </w:p>
    <w:p w14:paraId="20543660" w14:textId="4865FAC2" w:rsidR="00435F60" w:rsidRPr="002C031B" w:rsidRDefault="00615855" w:rsidP="002C031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jsonValidation.exe -f </w:t>
      </w:r>
      <w:proofErr w:type="gramStart"/>
      <w:r w:rsidR="00E56DE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array.json</w:t>
      </w:r>
      <w:proofErr w:type="gram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 </w:t>
      </w:r>
      <w:r w:rsidR="007516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array.schema</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.json</w:t>
      </w:r>
    </w:p>
    <w:p w14:paraId="59B6BBFE" w14:textId="77777777" w:rsidR="00435F60" w:rsidRDefault="00435F60" w:rsidP="00B554D2">
      <w:pPr>
        <w:spacing w:line="240" w:lineRule="auto"/>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56E52D" w14:textId="77777777" w:rsidR="00435F60" w:rsidRDefault="00435F60" w:rsidP="00B554D2">
      <w:pPr>
        <w:spacing w:line="240" w:lineRule="auto"/>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A2CA62" w14:textId="77777777" w:rsidR="00435F60" w:rsidRDefault="00435F60" w:rsidP="00B554D2">
      <w:pPr>
        <w:spacing w:line="240" w:lineRule="auto"/>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3B060B" w14:textId="77777777" w:rsidR="00435F60" w:rsidRDefault="00435F60" w:rsidP="00B554D2">
      <w:pPr>
        <w:spacing w:line="240" w:lineRule="auto"/>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6391D0" w14:textId="77777777" w:rsidR="00435F60" w:rsidRDefault="00435F60" w:rsidP="00B554D2">
      <w:pPr>
        <w:spacing w:line="240" w:lineRule="auto"/>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DDACC8" w14:textId="77777777" w:rsidR="00FB0A9C" w:rsidRPr="00714DA4" w:rsidRDefault="00FB0A9C" w:rsidP="00B8393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3A6BCB" w14:textId="77777777" w:rsidR="00E157C7" w:rsidRDefault="00E157C7" w:rsidP="00B83930">
      <w:pPr>
        <w:pStyle w:val="ListBullet"/>
        <w:numPr>
          <w:ilvl w:val="0"/>
          <w:numId w:val="0"/>
        </w:numPr>
        <w:ind w:left="93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461D3F" w14:textId="77777777" w:rsidR="00B83930" w:rsidRPr="00714DA4" w:rsidRDefault="00B83930" w:rsidP="00B83930">
      <w:pPr>
        <w:pStyle w:val="ListBullet"/>
        <w:numPr>
          <w:ilvl w:val="0"/>
          <w:numId w:val="0"/>
        </w:numPr>
        <w:ind w:left="93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B83930" w:rsidRPr="00714DA4">
      <w:footerReference w:type="default" r:id="rId7"/>
      <w:pgSz w:w="12240" w:h="15840"/>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817546" w14:textId="77777777" w:rsidR="00543395" w:rsidRDefault="00543395">
      <w:pPr>
        <w:spacing w:before="0" w:after="0" w:line="240" w:lineRule="auto"/>
      </w:pPr>
      <w:r>
        <w:separator/>
      </w:r>
    </w:p>
    <w:p w14:paraId="607CE741" w14:textId="77777777" w:rsidR="00543395" w:rsidRDefault="00543395"/>
  </w:endnote>
  <w:endnote w:type="continuationSeparator" w:id="0">
    <w:p w14:paraId="1F05E60E" w14:textId="77777777" w:rsidR="00543395" w:rsidRDefault="00543395">
      <w:pPr>
        <w:spacing w:before="0" w:after="0" w:line="240" w:lineRule="auto"/>
      </w:pPr>
      <w:r>
        <w:continuationSeparator/>
      </w:r>
    </w:p>
    <w:p w14:paraId="40576F64" w14:textId="77777777" w:rsidR="00543395" w:rsidRDefault="005433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826CC" w14:textId="77777777" w:rsidR="00000000" w:rsidRDefault="00543395">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299DC3" w14:textId="77777777" w:rsidR="00543395" w:rsidRDefault="00543395">
      <w:pPr>
        <w:spacing w:before="0" w:after="0" w:line="240" w:lineRule="auto"/>
      </w:pPr>
      <w:r>
        <w:separator/>
      </w:r>
    </w:p>
    <w:p w14:paraId="1A9601E8" w14:textId="77777777" w:rsidR="00543395" w:rsidRDefault="00543395"/>
  </w:footnote>
  <w:footnote w:type="continuationSeparator" w:id="0">
    <w:p w14:paraId="6653741A" w14:textId="77777777" w:rsidR="00543395" w:rsidRDefault="00543395">
      <w:pPr>
        <w:spacing w:before="0" w:after="0" w:line="240" w:lineRule="auto"/>
      </w:pPr>
      <w:r>
        <w:continuationSeparator/>
      </w:r>
    </w:p>
    <w:p w14:paraId="2A99F040" w14:textId="77777777" w:rsidR="00543395" w:rsidRDefault="0054339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A814BAE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4"/>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E45"/>
    <w:rsid w:val="000A7F35"/>
    <w:rsid w:val="00107391"/>
    <w:rsid w:val="0016287D"/>
    <w:rsid w:val="00263443"/>
    <w:rsid w:val="00276253"/>
    <w:rsid w:val="002C031B"/>
    <w:rsid w:val="00300D85"/>
    <w:rsid w:val="003326F2"/>
    <w:rsid w:val="00353BAC"/>
    <w:rsid w:val="00393E45"/>
    <w:rsid w:val="003F650C"/>
    <w:rsid w:val="004129C3"/>
    <w:rsid w:val="00435F60"/>
    <w:rsid w:val="004519BD"/>
    <w:rsid w:val="004815C3"/>
    <w:rsid w:val="00494FD8"/>
    <w:rsid w:val="004C59A1"/>
    <w:rsid w:val="00543395"/>
    <w:rsid w:val="005700CB"/>
    <w:rsid w:val="005E401A"/>
    <w:rsid w:val="00615855"/>
    <w:rsid w:val="006C1178"/>
    <w:rsid w:val="006C446C"/>
    <w:rsid w:val="00714DA4"/>
    <w:rsid w:val="007311E4"/>
    <w:rsid w:val="0075162F"/>
    <w:rsid w:val="007E456A"/>
    <w:rsid w:val="007F3EF3"/>
    <w:rsid w:val="0082226C"/>
    <w:rsid w:val="009A1D92"/>
    <w:rsid w:val="00A21DBB"/>
    <w:rsid w:val="00A62F85"/>
    <w:rsid w:val="00A76DD5"/>
    <w:rsid w:val="00AA372E"/>
    <w:rsid w:val="00B554D2"/>
    <w:rsid w:val="00B66718"/>
    <w:rsid w:val="00B75F5B"/>
    <w:rsid w:val="00B83930"/>
    <w:rsid w:val="00BC5F76"/>
    <w:rsid w:val="00C43595"/>
    <w:rsid w:val="00C66972"/>
    <w:rsid w:val="00CB6F56"/>
    <w:rsid w:val="00D458D4"/>
    <w:rsid w:val="00DD6D9E"/>
    <w:rsid w:val="00E157C7"/>
    <w:rsid w:val="00E30517"/>
    <w:rsid w:val="00E41A9A"/>
    <w:rsid w:val="00E56DED"/>
    <w:rsid w:val="00E657BD"/>
    <w:rsid w:val="00E966B4"/>
    <w:rsid w:val="00F1240B"/>
    <w:rsid w:val="00FB0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154D45"/>
  <w15:chartTrackingRefBased/>
  <w15:docId w15:val="{F444D62B-EC0B-1B4B-A160-613A8B40F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character" w:styleId="Hyperlink">
    <w:name w:val="Hyperlink"/>
    <w:basedOn w:val="DefaultParagraphFont"/>
    <w:uiPriority w:val="99"/>
    <w:semiHidden/>
    <w:unhideWhenUsed/>
    <w:rsid w:val="00FB0A9C"/>
    <w:rPr>
      <w:color w:val="0000FF"/>
      <w:u w:val="single"/>
    </w:rPr>
  </w:style>
  <w:style w:type="character" w:styleId="FollowedHyperlink">
    <w:name w:val="FollowedHyperlink"/>
    <w:basedOn w:val="DefaultParagraphFont"/>
    <w:uiPriority w:val="99"/>
    <w:semiHidden/>
    <w:unhideWhenUsed/>
    <w:rsid w:val="00FB0A9C"/>
    <w:rPr>
      <w:color w:val="7949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896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hnhaag/Library/Containers/com.microsoft.Word/Data/Library/Application%20Support/Microsoft/Office/16.0/DTS/en-US%7b6C66A1B4-5D5A-BA43-A220-F25664BD5225%7d/%7bF1681F04-C640-EF49-BFC6-CD039C814E45%7dtf10002076.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{F1681F04-C640-EF49-BFC6-CD039C814E45}tf10002076.dotx</Template>
  <TotalTime>0</TotalTime>
  <Pages>3</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2021-05-12T19:20:00Z</dcterms:created>
  <dcterms:modified xsi:type="dcterms:W3CDTF">2021-05-12T20:51:00Z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